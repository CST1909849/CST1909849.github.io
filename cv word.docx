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xmlns:c="http://schemas.openxmlformats.org/drawingml/2006/chart" mc:Ignorable="w14 w15 w16se w16cid wp14">
  <w:body>
    <w:tbl>
      <w:tblPr>
        <w:tblpPr w:leftFromText="180" w:rightFromText="180" w:horzAnchor="margin" w:tblpY="-945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840"/>
        <w:gridCol w:w="6350"/>
      </w:tblGrid>
      <w:tr xmlns:wp14="http://schemas.microsoft.com/office/word/2010/wordml" w:rsidR="001B2ABD" w:rsidTr="6D2E04A1" w14:paraId="5848D67C" wp14:textId="77777777">
        <w:trPr>
          <w:trHeight w:val="4410"/>
        </w:trPr>
        <w:tc>
          <w:tcPr>
            <w:tcW w:w="3600" w:type="dxa"/>
            <w:tcMar/>
            <w:vAlign w:val="bottom"/>
          </w:tcPr>
          <w:p w:rsidR="001B2ABD" w:rsidP="4D9E3519" w:rsidRDefault="00D91C1B" w14:paraId="672A6659" wp14:textId="4E5F0F59">
            <w:pPr>
              <w:pStyle w:val="Normal"/>
              <w:tabs>
                <w:tab w:val="left" w:pos="990"/>
              </w:tabs>
              <w:jc w:val="left"/>
            </w:pPr>
            <w:r w:rsidR="00D91C1B">
              <w:drawing>
                <wp:anchor xmlns:wp14="http://schemas.microsoft.com/office/word/2010/wordprocessingDrawing" distT="0" distB="0" distL="114300" distR="114300" simplePos="0" relativeHeight="251658240" behindDoc="1" locked="0" layoutInCell="1" allowOverlap="1" wp14:editId="2338960B" wp14:anchorId="3F11CFFE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6816080" cy="8636393"/>
                  <wp:wrapNone/>
                  <wp:effectExtent l="0" t="0" r="0" b="0"/>
                  <wp:docPr id="13022139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e9d163938cd45c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6816080" cy="8636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g">
                  <w:drawing>
                    <wp:inline xmlns:wp14="http://schemas.microsoft.com/office/word/2010/wordprocessingDrawing" distT="0" distB="0" distL="0" distR="0" wp14:anchorId="719627E9" wp14:editId="7777777">
                      <wp:extent cx="2139950" cy="2371725"/>
                      <wp:effectExtent l="0" t="0" r="0" b="9525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9950" cy="2371725"/>
                                <a:chOff x="0" y="0"/>
                                <a:chExt cx="2139950" cy="23717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9950" cy="2139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0" y="2139950"/>
                                  <a:ext cx="2139950" cy="23177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xmlns:wp14="http://schemas.microsoft.com/office/word/2010/wordml" w:rsidRPr="00D91C1B" w:rsidR="00D91C1B" w:rsidP="00D91C1B" w:rsidRDefault="00D91C1B" w14:paraId="0A37501D" wp14:textId="77777777">
                                    <w:pPr>
                                      <w:rPr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73D777A5">
                    <v:group id="Group 6" style="width:168.5pt;height:186.75pt;mso-position-horizontal-relative:char;mso-position-vertical-relative:line" coordsize="21399,23717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">
                      <v:shapetype id="_x0000_t75" coordsize="21600,21600" filled="f" stroked="f" o:spt="75" o:preferrelative="t" path="m@4@5l@4@11@9@11@9@5xe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gradientshapeok="t" o:connecttype="rect" o:extrusionok="f"/>
                        <o:lock v:ext="edit" aspectratio="t"/>
                      </v:shapetype>
                      <v:shape id="Picture 4" style="position:absolute;width:21399;height:2139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">
                        <v:imagedata o:title="" r:id="rId11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style="position:absolute;top:21399;width:21399;height:2318;visibility:visible;mso-wrap-style:square;v-text-anchor:top" o:spid="_x0000_s1028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">
                        <v:textbox style="mso-fit-shape-to-text:t">
                          <w:txbxContent>
                            <w:p w:rsidRPr="00D91C1B" w:rsidR="00D91C1B" w:rsidP="00D91C1B" w:rsidRDefault="00D91C1B" w14:paraId="5DAB6C7B" wp14:textId="77777777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0" w:type="dxa"/>
            <w:tcMar/>
          </w:tcPr>
          <w:p w:rsidR="001B2ABD" w:rsidP="00B465B5" w:rsidRDefault="001B2ABD" w14:paraId="02EB378F" wp14:textId="77777777">
            <w:pPr>
              <w:tabs>
                <w:tab w:val="left" w:pos="990"/>
              </w:tabs>
            </w:pPr>
          </w:p>
        </w:tc>
        <w:tc>
          <w:tcPr>
            <w:tcW w:w="6350" w:type="dxa"/>
            <w:tcMar/>
            <w:vAlign w:val="bottom"/>
          </w:tcPr>
          <w:p w:rsidR="001B2ABD" w:rsidP="00B465B5" w:rsidRDefault="00B465B5" w14:paraId="6084F401" wp14:textId="0EA08962">
            <w:pPr>
              <w:pStyle w:val="Title"/>
            </w:pPr>
            <w:r w:rsidR="00B465B5">
              <w:rPr/>
              <w:t>AHMED</w:t>
            </w:r>
            <w:r w:rsidR="00B465B5">
              <w:rPr/>
              <w:t xml:space="preserve"> AYMAN </w:t>
            </w:r>
          </w:p>
          <w:p w:rsidR="001B2ABD" w:rsidP="00B465B5" w:rsidRDefault="00B465B5" wp14:textId="77777777" w14:paraId="7946AF18">
            <w:pPr>
              <w:pStyle w:val="Subtitle"/>
            </w:pPr>
            <w:r w:rsidR="00B465B5">
              <w:rPr>
                <w:spacing w:val="0"/>
                <w:w w:val="100"/>
              </w:rPr>
              <w:t>A STUDENT AT CST</w:t>
            </w:r>
          </w:p>
          <w:p w:rsidR="001B2ABD" w:rsidP="41CEA69C" w:rsidRDefault="00B465B5" w14:paraId="30144800" wp14:textId="030F8644">
            <w:pPr>
              <w:pStyle w:val="Normal"/>
            </w:pPr>
          </w:p>
        </w:tc>
      </w:tr>
      <w:tr xmlns:wp14="http://schemas.microsoft.com/office/word/2010/wordml" w:rsidR="001B2ABD" w:rsidTr="6D2E04A1" w14:paraId="7862C7B1" wp14:textId="77777777">
        <w:tc>
          <w:tcPr>
            <w:tcW w:w="3600" w:type="dxa"/>
            <w:tcMar/>
          </w:tcPr>
          <w:p w:rsidR="001B2ABD" w:rsidP="00B465B5" w:rsidRDefault="00036450" w14:paraId="095E98F2" wp14:textId="69D8BC51">
            <w:pPr>
              <w:pStyle w:val="Heading3"/>
            </w:pPr>
            <w:r w:rsidR="5106A287">
              <w:rPr/>
              <w:t>Info:</w:t>
            </w:r>
          </w:p>
          <w:p w:rsidR="00036450" w:rsidP="00D91C1B" w:rsidRDefault="00D91C1B" w14:paraId="69F49514" wp14:textId="77777777">
            <w:r>
              <w:t xml:space="preserve">I HAVE BORNED IN EGYPT AND STUDIED IN SAUDI ARABIA AND QATAR, I WAS THE OUTSTANDING STUDENT IN MY </w:t>
            </w:r>
            <w:proofErr w:type="gramStart"/>
            <w:r>
              <w:t>SCOOL .</w:t>
            </w:r>
            <w:proofErr w:type="gramEnd"/>
            <w:r>
              <w:t xml:space="preserve"> </w:t>
            </w:r>
          </w:p>
          <w:p w:rsidR="00036450" w:rsidP="00B465B5" w:rsidRDefault="00036450" w14:paraId="6A05A809" wp14:textId="77777777"/>
          <w:sdt>
            <w:sdtPr>
              <w:id w:val="-1954003311"/>
              <w15:appearance w15:val="hidden"/>
              <w:temporary/>
              <w:showingPlcHdr/>
              <w:placeholder>
                <w:docPart w:val="C1165B617FC84BFBB18F74A0CD07F9A4"/>
              </w:placeholder>
            </w:sdtPr>
            <w:sdtContent>
              <w:p w:rsidRPr="00CB0055" w:rsidR="00036450" w:rsidP="00B465B5" w:rsidRDefault="00CB0055" w14:paraId="55300736" wp14:textId="77777777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15:appearance w15:val="hidden"/>
              <w:temporary/>
              <w:showingPlcHdr/>
              <w:placeholder>
                <w:docPart w:val="72F409B3721A43EB9F70433E3E22AA29"/>
              </w:placeholder>
            </w:sdtPr>
            <w:sdtContent>
              <w:p w:rsidR="004D3011" w:rsidP="00B465B5" w:rsidRDefault="004D3011" w14:paraId="0C72ACBB" wp14:textId="77777777">
                <w:r w:rsidRPr="004D3011">
                  <w:t>PHONE:</w:t>
                </w:r>
              </w:p>
            </w:sdtContent>
          </w:sdt>
          <w:p w:rsidR="004D3011" w:rsidP="00B465B5" w:rsidRDefault="00112468" w14:paraId="5F1160B5" wp14:textId="77777777">
            <w:r>
              <w:t>+601128823478</w:t>
            </w:r>
          </w:p>
          <w:p w:rsidRPr="004D3011" w:rsidR="004D3011" w:rsidP="00B465B5" w:rsidRDefault="004D3011" w14:paraId="5A39BBE3" wp14:textId="77777777"/>
          <w:sdt>
            <w:sdtPr>
              <w:id w:val="67859272"/>
              <w15:appearance w15:val="hidden"/>
              <w:temporary/>
              <w:showingPlcHdr/>
              <w:placeholder>
                <w:docPart w:val="9352651485E14452BD9699CE2A4D06EE"/>
              </w:placeholder>
            </w:sdtPr>
            <w:sdtContent>
              <w:p w:rsidR="004D3011" w:rsidP="00B465B5" w:rsidRDefault="004D3011" w14:paraId="39A2E009" wp14:textId="77777777">
                <w:r w:rsidRPr="004D3011">
                  <w:t>WEBSITE:</w:t>
                </w:r>
              </w:p>
            </w:sdtContent>
          </w:sdt>
          <w:p w:rsidR="004D3011" w:rsidP="00B465B5" w:rsidRDefault="00D91C1B" w14:paraId="25892D30" wp14:textId="77777777">
            <w:r>
              <w:t>INSTAGRAM:</w:t>
            </w:r>
            <w:r w:rsidR="00112468">
              <w:t xml:space="preserve"> EGQA1</w:t>
            </w:r>
          </w:p>
          <w:p w:rsidR="004D3011" w:rsidP="00B465B5" w:rsidRDefault="004D3011" w14:paraId="41C8F396" wp14:textId="77777777"/>
          <w:sdt>
            <w:sdtPr>
              <w:id w:val="-240260293"/>
              <w15:appearance w15:val="hidden"/>
              <w:temporary/>
              <w:showingPlcHdr/>
              <w:placeholder>
                <w:docPart w:val="CC92E5979AB74C03A45F6F6FDB26CCFB"/>
              </w:placeholder>
            </w:sdtPr>
            <w:sdtContent>
              <w:p w:rsidR="004D3011" w:rsidP="00B465B5" w:rsidRDefault="004D3011" w14:paraId="688E95DC" wp14:textId="77777777">
                <w:r w:rsidRPr="004D3011">
                  <w:t>EMAIL:</w:t>
                </w:r>
              </w:p>
            </w:sdtContent>
          </w:sdt>
          <w:p w:rsidRPr="00E4381A" w:rsidR="00036450" w:rsidP="41CEA69C" w:rsidRDefault="00112468" w14:paraId="299AB758" wp14:textId="77777777" wp14:noSpellErr="1">
            <w:pPr>
              <w:rPr>
                <w:rStyle w:val="Hyperlink"/>
              </w:rPr>
            </w:pPr>
            <w:hyperlink r:id="Rdecc631b8b434402">
              <w:r w:rsidRPr="41CEA69C" w:rsidR="00112468">
                <w:rPr>
                  <w:rStyle w:val="Hyperlink"/>
                </w:rPr>
                <w:t>AHMEDAYMEN137@YAHOO.COM</w:t>
              </w:r>
            </w:hyperlink>
          </w:p>
          <w:p w:rsidR="41CEA69C" w:rsidP="41CEA69C" w:rsidRDefault="41CEA69C" w14:paraId="6A71A9EF" w14:textId="2CBFD72A">
            <w:pPr>
              <w:pStyle w:val="Normal"/>
            </w:pPr>
          </w:p>
          <w:p w:rsidR="41CEA69C" w:rsidP="41CEA69C" w:rsidRDefault="41CEA69C" w14:paraId="00783FE3" w14:textId="57F0903F">
            <w:pPr>
              <w:pStyle w:val="Normal"/>
            </w:pPr>
          </w:p>
          <w:sdt>
            <w:sdtPr>
              <w:id w:val="-1444214663"/>
              <w15:appearance w15:val="hidden"/>
              <w:temporary/>
              <w:showingPlcHdr/>
              <w:placeholder>
                <w:docPart w:val="939BBDFD2C6F4ADB9D99BA0C1902D4F8"/>
              </w:placeholder>
            </w:sdtPr>
            <w:sdtContent>
              <w:p w:rsidRPr="00CB0055" w:rsidR="004D3011" w:rsidP="00B465B5" w:rsidRDefault="00CB0055" w14:paraId="49C0FFE3" wp14:textId="77777777">
                <w:pPr>
                  <w:pStyle w:val="Heading3"/>
                </w:pPr>
                <w:r w:rsidR="00CB0055">
                  <w:rPr/>
                  <w:t>Hobbies</w:t>
                </w:r>
              </w:p>
            </w:sdtContent>
          </w:sdt>
          <w:p w:rsidR="004D3011" w:rsidP="41CEA69C" w:rsidRDefault="00112468" w14:paraId="6ABC46DD" wp14:textId="29076337">
            <w:pPr>
              <w:pStyle w:val="Normal"/>
            </w:pPr>
            <w:r w:rsidR="00112468">
              <w:rPr/>
              <w:t>BOXING</w:t>
            </w:r>
          </w:p>
          <w:p w:rsidR="004D3011" w:rsidP="41CEA69C" w:rsidRDefault="00112468" w14:paraId="42E200C0" wp14:textId="58BF2372">
            <w:pPr>
              <w:pStyle w:val="Normal"/>
            </w:pPr>
            <w:r w:rsidR="00112468">
              <w:rPr/>
              <w:t>FOOTBALL</w:t>
            </w:r>
          </w:p>
          <w:p w:rsidR="004D3011" w:rsidP="00B465B5" w:rsidRDefault="00112468" w14:paraId="37DCDB93" wp14:textId="77777777">
            <w:r w:rsidR="00112468">
              <w:rPr/>
              <w:t>VIDEO GAMES</w:t>
            </w:r>
          </w:p>
          <w:p w:rsidRPr="004D3011" w:rsidR="004D3011" w:rsidP="41CEA69C" w:rsidRDefault="00112468" w14:paraId="50F7149A" wp14:textId="798D4CFF">
            <w:pPr>
              <w:pStyle w:val="Normal"/>
            </w:pPr>
            <w:r w:rsidR="00112468">
              <w:rPr/>
              <w:t>MOVIES</w:t>
            </w:r>
          </w:p>
        </w:tc>
        <w:tc>
          <w:tcPr>
            <w:tcW w:w="840" w:type="dxa"/>
            <w:tcMar/>
          </w:tcPr>
          <w:p w:rsidR="001B2ABD" w:rsidP="00B465B5" w:rsidRDefault="001B2ABD" w14:paraId="72A3D3EC" wp14:textId="77777777">
            <w:pPr>
              <w:tabs>
                <w:tab w:val="left" w:pos="990"/>
              </w:tabs>
            </w:pPr>
          </w:p>
        </w:tc>
        <w:tc>
          <w:tcPr>
            <w:tcW w:w="6350" w:type="dxa"/>
            <w:tcMar/>
          </w:tcPr>
          <w:sdt>
            <w:sdtPr>
              <w:id w:val="1049110328"/>
              <w15:appearance w15:val="hidden"/>
              <w:temporary/>
              <w:showingPlcHdr/>
              <w:placeholder>
                <w:docPart w:val="1DC5C4CDC85548D681C34C2136BA5F10"/>
              </w:placeholder>
            </w:sdtPr>
            <w:sdtContent>
              <w:p w:rsidR="001B2ABD" w:rsidP="00B465B5" w:rsidRDefault="00E25A26" w14:paraId="07DEE553" wp14:textId="77777777">
                <w:pPr>
                  <w:pStyle w:val="Heading2"/>
                </w:pPr>
                <w:r w:rsidR="00E25A26">
                  <w:rPr/>
                  <w:t>EDUCATION</w:t>
                </w:r>
              </w:p>
            </w:sdtContent>
          </w:sdt>
          <w:p w:rsidR="41CEA69C" w:rsidP="41CEA69C" w:rsidRDefault="41CEA69C" w14:paraId="52540FE8" w14:textId="3D1BE4F1">
            <w:pPr>
              <w:pStyle w:val="Heading4"/>
            </w:pPr>
          </w:p>
          <w:p w:rsidRPr="00036450" w:rsidR="00036450" w:rsidP="00B465B5" w:rsidRDefault="00B465B5" w14:paraId="24FD8392" wp14:textId="77777777">
            <w:pPr>
              <w:pStyle w:val="Heading4"/>
            </w:pPr>
            <w:r>
              <w:t>MOHAMED BIN JASSIM INDEPENDENT SCHOOL</w:t>
            </w:r>
          </w:p>
          <w:p w:rsidRPr="00B359E4" w:rsidR="00036450" w:rsidP="00B465B5" w:rsidRDefault="00B465B5" w14:paraId="1B1FA4A4" wp14:textId="77777777">
            <w:pPr>
              <w:pStyle w:val="Date"/>
            </w:pPr>
            <w:r>
              <w:t>2013</w:t>
            </w:r>
            <w:r w:rsidRPr="00B359E4" w:rsidR="00036450">
              <w:t xml:space="preserve"> - </w:t>
            </w:r>
            <w:r>
              <w:t>2016</w:t>
            </w:r>
          </w:p>
          <w:p w:rsidR="00B465B5" w:rsidP="00B465B5" w:rsidRDefault="00B465B5" w14:paraId="29D6B04F" wp14:textId="77777777">
            <w:r>
              <w:t xml:space="preserve"> </w:t>
            </w:r>
          </w:p>
          <w:p w:rsidR="00B465B5" w:rsidP="00B465B5" w:rsidRDefault="00B465B5" w14:paraId="0F3747A5" wp14:textId="77777777">
            <w:r>
              <w:t>GRADE 7: 96%</w:t>
            </w:r>
          </w:p>
          <w:p w:rsidR="00B465B5" w:rsidP="00B465B5" w:rsidRDefault="00B465B5" w14:paraId="182BB119" wp14:textId="77777777">
            <w:r>
              <w:t>GRADE 8: 97%</w:t>
            </w:r>
          </w:p>
          <w:p w:rsidR="00B465B5" w:rsidP="00B465B5" w:rsidRDefault="00B465B5" w14:paraId="5430BCEC" wp14:textId="77777777">
            <w:r>
              <w:t>GRADE 9: 97.5%</w:t>
            </w:r>
          </w:p>
          <w:p w:rsidR="00036450" w:rsidP="00B465B5" w:rsidRDefault="00036450" w14:paraId="0D0B940D" wp14:textId="77777777"/>
          <w:p w:rsidRPr="00B359E4" w:rsidR="00036450" w:rsidP="00B465B5" w:rsidRDefault="00B465B5" w14:paraId="69079BF7" wp14:textId="77777777">
            <w:pPr>
              <w:pStyle w:val="Heading4"/>
            </w:pPr>
            <w:r>
              <w:t>MOSSAB BIN OMAIR INDEPENDENT HIGH SCHOOL</w:t>
            </w:r>
          </w:p>
          <w:p w:rsidRPr="00B359E4" w:rsidR="00036450" w:rsidP="00B465B5" w:rsidRDefault="00B465B5" w14:paraId="5F364C94" wp14:textId="77777777">
            <w:pPr>
              <w:pStyle w:val="Date"/>
            </w:pPr>
            <w:r>
              <w:t>2016</w:t>
            </w:r>
            <w:r w:rsidRPr="00B359E4" w:rsidR="00036450">
              <w:t xml:space="preserve"> - </w:t>
            </w:r>
            <w:r>
              <w:t>2019</w:t>
            </w:r>
          </w:p>
          <w:p w:rsidR="00036450" w:rsidP="00B465B5" w:rsidRDefault="00B465B5" w14:paraId="7D9FD12F" wp14:textId="77777777">
            <w:r>
              <w:t>GRADE 10: 98%</w:t>
            </w:r>
          </w:p>
          <w:p w:rsidR="00B465B5" w:rsidP="00B465B5" w:rsidRDefault="00B465B5" w14:paraId="2F5C42AF" wp14:textId="77777777">
            <w:r>
              <w:t>GRADE 11: 98.5%</w:t>
            </w:r>
          </w:p>
          <w:p w:rsidR="00B465B5" w:rsidP="00B465B5" w:rsidRDefault="00B465B5" w14:paraId="052A36F6" wp14:textId="77777777">
            <w:r w:rsidR="00B465B5">
              <w:rPr/>
              <w:t>GRADE 12: 98.5%</w:t>
            </w:r>
          </w:p>
          <w:p w:rsidR="41CEA69C" w:rsidP="41CEA69C" w:rsidRDefault="41CEA69C" w14:paraId="7E464F80" w14:textId="0C2D2824">
            <w:pPr>
              <w:pStyle w:val="Heading2"/>
            </w:pPr>
          </w:p>
          <w:p w:rsidR="00036450" w:rsidP="00B465B5" w:rsidRDefault="00B465B5" w14:paraId="579AA608" wp14:textId="77777777">
            <w:pPr>
              <w:pStyle w:val="Heading2"/>
            </w:pPr>
            <w:r w:rsidR="00B465B5">
              <w:rPr/>
              <w:t xml:space="preserve">EXPERIENCE </w:t>
            </w:r>
          </w:p>
          <w:p w:rsidR="41CEA69C" w:rsidP="41CEA69C" w:rsidRDefault="41CEA69C" w14:paraId="551A314A" w14:textId="5EC7538D">
            <w:pPr>
              <w:pStyle w:val="Heading4"/>
            </w:pPr>
          </w:p>
          <w:p w:rsidR="00036450" w:rsidP="00B465B5" w:rsidRDefault="00F65E95" w14:paraId="641F55A8" wp14:textId="77777777">
            <w:pPr>
              <w:pStyle w:val="Heading4"/>
              <w:rPr>
                <w:bCs/>
              </w:rPr>
            </w:pPr>
            <w:r>
              <w:t>QATAR GAS</w:t>
            </w:r>
            <w:proofErr w:type="gramStart"/>
            <w:r w:rsidRPr="00036450" w:rsidR="00036450">
              <w:t xml:space="preserve"> </w:t>
            </w:r>
            <w:r>
              <w:t xml:space="preserve">  (</w:t>
            </w:r>
            <w:proofErr w:type="gramEnd"/>
            <w:r>
              <w:t xml:space="preserve">INSTRUCTOR FOR STUDENTS) </w:t>
            </w:r>
          </w:p>
          <w:p w:rsidRPr="00036450" w:rsidR="00036450" w:rsidP="00B465B5" w:rsidRDefault="00F65E95" w14:paraId="549BA98D" wp14:textId="77777777">
            <w:pPr>
              <w:pStyle w:val="Date"/>
            </w:pPr>
            <w:r>
              <w:t xml:space="preserve">4\2019 </w:t>
            </w:r>
            <w:r w:rsidRPr="00036450" w:rsidR="00036450">
              <w:t>–</w:t>
            </w:r>
            <w:r>
              <w:t xml:space="preserve"> 5 \2019</w:t>
            </w:r>
          </w:p>
          <w:p w:rsidR="00036450" w:rsidP="00B465B5" w:rsidRDefault="00F65E95" w14:paraId="252567E0" wp14:textId="77777777">
            <w:r>
              <w:t>TO MAKE STUDENT KNOW WHAT ARE THE CAREES IN THE COMPANY.</w:t>
            </w:r>
          </w:p>
          <w:p w:rsidR="004D3011" w:rsidP="00B465B5" w:rsidRDefault="004D3011" w14:paraId="0E27B00A" wp14:textId="77777777"/>
          <w:p w:rsidRPr="004D3011" w:rsidR="004D3011" w:rsidP="00B465B5" w:rsidRDefault="00F65E95" w14:paraId="1A8447A1" wp14:textId="013EC58D">
            <w:pPr>
              <w:pStyle w:val="Heading4"/>
              <w:rPr>
                <w:bCs/>
              </w:rPr>
            </w:pPr>
            <w:r w:rsidR="00F65E95">
              <w:rPr/>
              <w:t>QA</w:t>
            </w:r>
            <w:r w:rsidR="00F65E95">
              <w:rPr/>
              <w:t>TAR EDUCATIONAL CITY</w:t>
            </w:r>
            <w:r w:rsidR="004D3011">
              <w:rPr/>
              <w:t xml:space="preserve"> </w:t>
            </w:r>
            <w:r w:rsidR="00F65E95">
              <w:rPr/>
              <w:t>(IELTS STUDENT)</w:t>
            </w:r>
          </w:p>
          <w:p w:rsidRPr="004D3011" w:rsidR="004D3011" w:rsidP="00B465B5" w:rsidRDefault="00F65E95" w14:paraId="5B6FAAAE" wp14:textId="77777777">
            <w:pPr>
              <w:pStyle w:val="Date"/>
            </w:pPr>
            <w:r>
              <w:t>1\201 9</w:t>
            </w:r>
            <w:r w:rsidRPr="004D3011" w:rsidR="004D3011">
              <w:t>–</w:t>
            </w:r>
            <w:r>
              <w:t xml:space="preserve"> 3\2019</w:t>
            </w:r>
          </w:p>
          <w:p w:rsidRPr="004D3011" w:rsidR="004D3011" w:rsidP="00B465B5" w:rsidRDefault="00F65E95" w14:paraId="66530DFB" wp14:textId="77777777">
            <w:r>
              <w:t>I WAS STUDYING FOR IELTS TO BE PREPARED TO THE EXAM</w:t>
            </w:r>
            <w:r w:rsidR="00112468">
              <w:t>.</w:t>
            </w:r>
            <w:r w:rsidRPr="004D3011" w:rsidR="00036450">
              <w:t xml:space="preserve"> </w:t>
            </w:r>
          </w:p>
          <w:p w:rsidRPr="004D3011" w:rsidR="004D3011" w:rsidP="00B465B5" w:rsidRDefault="004D3011" w14:paraId="60061E4C" wp14:textId="77777777"/>
          <w:p w:rsidR="004D3011" w:rsidP="00B465B5" w:rsidRDefault="004D3011" w14:paraId="44EAFD9C" wp14:textId="77777777"/>
          <w:sdt>
            <w:sdtPr>
              <w:id w:val="1669594239"/>
              <w15:appearance w15:val="hidden"/>
              <w:temporary/>
              <w:showingPlcHdr/>
              <w:placeholder>
                <w:docPart w:val="0A4FD7322A5E4512B86C9DF2F7040D4E"/>
              </w:placeholder>
            </w:sdtPr>
            <w:sdtContent>
              <w:p w:rsidR="00036450" w:rsidP="00B465B5" w:rsidRDefault="00180329" w14:paraId="1AEE3859" wp14:textId="77777777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Pr="004D3011" w:rsidR="00036450" w:rsidP="6D2E04A1" w:rsidRDefault="00112054" w14:paraId="064C8E2B" wp14:textId="3855723F">
            <w:pPr/>
            <w:r w:rsidR="7CD66F14">
              <w:rPr/>
              <w:t xml:space="preserve"> </w:t>
            </w:r>
          </w:p>
          <w:p w:rsidRPr="004D3011" w:rsidR="00036450" w:rsidP="41CEA69C" w:rsidRDefault="00112054" w14:paraId="46BCA303" wp14:textId="1266F133">
            <w:pPr>
              <w:pStyle w:val="Normal"/>
            </w:pPr>
            <w:r w:rsidR="7CD66F14">
              <w:rPr/>
              <w:t xml:space="preserve">Hard worker </w:t>
            </w:r>
          </w:p>
          <w:tbl>
            <w:tblPr>
              <w:tblStyle w:val="TableGrid"/>
              <w:tblW w:w="0" w:type="auto"/>
              <w:tblInd w:w="0" w:type="dxa"/>
              <w:tblLayout w:type="fixed"/>
              <w:tblLook w:val="06A0" w:firstRow="1" w:lastRow="0" w:firstColumn="1" w:lastColumn="0" w:noHBand="1" w:noVBand="1"/>
            </w:tblPr>
            <w:tblGrid>
              <w:gridCol w:w="4245"/>
            </w:tblGrid>
            <w:tr w:rsidR="41CEA69C" w:rsidTr="0BE070BF" w14:paraId="69EAF099">
              <w:tc>
                <w:tcPr>
                  <w:tcW w:w="4245" w:type="dxa"/>
                  <w:shd w:val="clear" w:color="auto" w:fill="548AB7" w:themeFill="accent1" w:themeFillShade="BF"/>
                  <w:tcMar/>
                </w:tcPr>
                <w:p w:rsidR="7CD66F14" w:rsidP="41CEA69C" w:rsidRDefault="7CD66F14" w14:paraId="31E5A957" w14:textId="1F6FECFE">
                  <w:pPr>
                    <w:pStyle w:val="Normal"/>
                  </w:pPr>
                  <w:r w:rsidR="7CD66F14">
                    <w:rPr/>
                    <w:t>85%</w:t>
                  </w:r>
                </w:p>
              </w:tc>
            </w:tr>
          </w:tbl>
          <w:p w:rsidRPr="004D3011" w:rsidR="00036450" w:rsidP="41CEA69C" w:rsidRDefault="00112054" w14:paraId="30C4BB43" wp14:textId="287BEA52">
            <w:pPr>
              <w:pStyle w:val="Normal"/>
            </w:pPr>
          </w:p>
          <w:p w:rsidRPr="004D3011" w:rsidR="00036450" w:rsidP="41CEA69C" w:rsidRDefault="00112054" w14:paraId="323B45F7" wp14:textId="42B85092">
            <w:pPr>
              <w:pStyle w:val="Normal"/>
            </w:pPr>
            <w:r w:rsidR="7CD66F14">
              <w:rPr/>
              <w:t xml:space="preserve">Group work </w:t>
            </w:r>
          </w:p>
          <w:tbl>
            <w:tblPr>
              <w:tblStyle w:val="TableGrid"/>
              <w:tblW w:w="0" w:type="auto"/>
              <w:tblInd w:w="0" w:type="dxa"/>
              <w:tblLayout w:type="fixed"/>
              <w:tblLook w:val="06A0" w:firstRow="1" w:lastRow="0" w:firstColumn="1" w:lastColumn="0" w:noHBand="1" w:noVBand="1"/>
            </w:tblPr>
            <w:tblGrid>
              <w:gridCol w:w="4395"/>
            </w:tblGrid>
            <w:tr w:rsidR="41CEA69C" w:rsidTr="0BE070BF" w14:paraId="2E976685">
              <w:tc>
                <w:tcPr>
                  <w:tcW w:w="4395" w:type="dxa"/>
                  <w:shd w:val="clear" w:color="auto" w:fill="548AB7" w:themeFill="accent1" w:themeFillShade="BF"/>
                  <w:tcMar/>
                </w:tcPr>
                <w:p w:rsidR="5E8A6F87" w:rsidP="41CEA69C" w:rsidRDefault="5E8A6F87" w14:paraId="1431A217" w14:textId="00940F29">
                  <w:pPr>
                    <w:pStyle w:val="Normal"/>
                  </w:pPr>
                  <w:r w:rsidR="5E8A6F87">
                    <w:rPr/>
                    <w:t>86%</w:t>
                  </w:r>
                </w:p>
              </w:tc>
            </w:tr>
          </w:tbl>
          <w:p w:rsidRPr="004D3011" w:rsidR="00036450" w:rsidP="41CEA69C" w:rsidRDefault="00112054" w14:paraId="54013E95" wp14:textId="5C7E4874">
            <w:pPr>
              <w:pStyle w:val="Normal"/>
            </w:pPr>
          </w:p>
          <w:p w:rsidRPr="004D3011" w:rsidR="00036450" w:rsidP="41CEA69C" w:rsidRDefault="00112054" w14:paraId="1A78FF85" wp14:textId="071BB5EA">
            <w:pPr>
              <w:pStyle w:val="Normal"/>
            </w:pPr>
            <w:r w:rsidR="7CD66F14">
              <w:rPr/>
              <w:t xml:space="preserve">Computer skills </w:t>
            </w:r>
          </w:p>
          <w:tbl>
            <w:tblPr>
              <w:tblStyle w:val="TableGrid"/>
              <w:tblW w:w="0" w:type="auto"/>
              <w:tblInd w:w="0" w:type="dxa"/>
              <w:tblLayout w:type="fixed"/>
              <w:tblLook w:val="06A0" w:firstRow="1" w:lastRow="0" w:firstColumn="1" w:lastColumn="0" w:noHBand="1" w:noVBand="1"/>
            </w:tblPr>
            <w:tblGrid>
              <w:gridCol w:w="3975"/>
            </w:tblGrid>
            <w:tr w:rsidR="41CEA69C" w:rsidTr="0BE070BF" w14:paraId="654E05CC">
              <w:tc>
                <w:tcPr>
                  <w:tcW w:w="3975" w:type="dxa"/>
                  <w:shd w:val="clear" w:color="auto" w:fill="548AB7" w:themeFill="accent1" w:themeFillShade="BF"/>
                  <w:tcMar/>
                </w:tcPr>
                <w:p w:rsidR="3EF05D04" w:rsidP="41CEA69C" w:rsidRDefault="3EF05D04" w14:paraId="796A2A0F" w14:textId="502E50E5">
                  <w:pPr>
                    <w:pStyle w:val="Normal"/>
                  </w:pPr>
                  <w:r w:rsidR="3EF05D04">
                    <w:rPr/>
                    <w:t>80%</w:t>
                  </w:r>
                </w:p>
              </w:tc>
            </w:tr>
          </w:tbl>
          <w:p w:rsidRPr="004D3011" w:rsidR="00036450" w:rsidP="41CEA69C" w:rsidRDefault="00112054" w14:paraId="25A570C1" wp14:textId="4593B66B">
            <w:pPr>
              <w:pStyle w:val="Normal"/>
            </w:pPr>
          </w:p>
          <w:p w:rsidRPr="004D3011" w:rsidR="00036450" w:rsidP="41CEA69C" w:rsidRDefault="00112054" w14:paraId="48DE3330" wp14:textId="4119CD85">
            <w:pPr>
              <w:pStyle w:val="Normal"/>
            </w:pPr>
            <w:r w:rsidR="7CD66F14">
              <w:rPr/>
              <w:t>Creativity</w:t>
            </w:r>
            <w:r w:rsidR="23182156">
              <w:rPr/>
              <w:t xml:space="preserve"> </w:t>
            </w:r>
          </w:p>
          <w:tbl>
            <w:tblPr>
              <w:tblStyle w:val="TableGrid"/>
              <w:tblW w:w="0" w:type="auto"/>
              <w:tblInd w:w="0" w:type="dxa"/>
              <w:tblLayout w:type="fixed"/>
              <w:tblLook w:val="06A0" w:firstRow="1" w:lastRow="0" w:firstColumn="1" w:lastColumn="0" w:noHBand="1" w:noVBand="1"/>
            </w:tblPr>
            <w:tblGrid>
              <w:gridCol w:w="4935"/>
            </w:tblGrid>
            <w:tr w:rsidR="41CEA69C" w:rsidTr="0BE070BF" w14:paraId="4520BCFA">
              <w:tc>
                <w:tcPr>
                  <w:tcW w:w="4935" w:type="dxa"/>
                  <w:shd w:val="clear" w:color="auto" w:fill="548AB7" w:themeFill="accent1" w:themeFillShade="BF"/>
                  <w:tcMar/>
                </w:tcPr>
                <w:p w:rsidR="23182156" w:rsidP="41CEA69C" w:rsidRDefault="23182156" w14:paraId="62CCEAAE" w14:textId="1E656FA8">
                  <w:pPr>
                    <w:pStyle w:val="Normal"/>
                  </w:pPr>
                  <w:r w:rsidR="23182156">
                    <w:rPr/>
                    <w:t>90%</w:t>
                  </w:r>
                </w:p>
              </w:tc>
            </w:tr>
          </w:tbl>
          <w:p w:rsidRPr="004D3011" w:rsidR="00036450" w:rsidP="41CEA69C" w:rsidRDefault="00112054" w14:paraId="4B94D5A5" wp14:textId="16E41486">
            <w:pPr>
              <w:pStyle w:val="Normal"/>
              <w:rPr>
                <w:color w:val="FFFFFF" w:themeColor="background1"/>
              </w:rPr>
            </w:pPr>
          </w:p>
        </w:tc>
      </w:tr>
    </w:tbl>
    <w:p xmlns:wp14="http://schemas.microsoft.com/office/word/2010/wordml" w:rsidR="0043117B" w:rsidP="000C45FF" w:rsidRDefault="00796ECA" w14:paraId="3DEEC669" wp14:textId="77777777">
      <w:pPr>
        <w:tabs>
          <w:tab w:val="left" w:pos="990"/>
        </w:tabs>
      </w:pPr>
      <w:bookmarkStart w:name="_GoBack" w:id="0"/>
      <w:bookmarkEnd w:id="0"/>
    </w:p>
    <w:sectPr w:rsidR="0043117B" w:rsidSect="000C45FF">
      <w:headerReference w:type="default" r:id="rId13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796ECA" w:rsidP="000C45FF" w:rsidRDefault="00796ECA" w14:paraId="3656B9AB" wp14:textId="77777777">
      <w:r>
        <w:separator/>
      </w:r>
    </w:p>
  </w:endnote>
  <w:endnote w:type="continuationSeparator" w:id="0">
    <w:p xmlns:wp14="http://schemas.microsoft.com/office/word/2010/wordml" w:rsidR="00796ECA" w:rsidP="000C45FF" w:rsidRDefault="00796ECA" w14:paraId="45FB081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796ECA" w:rsidP="000C45FF" w:rsidRDefault="00796ECA" w14:paraId="049F31CB" wp14:textId="77777777">
      <w:r>
        <w:separator/>
      </w:r>
    </w:p>
  </w:footnote>
  <w:footnote w:type="continuationSeparator" w:id="0">
    <w:p xmlns:wp14="http://schemas.microsoft.com/office/word/2010/wordml" w:rsidR="00796ECA" w:rsidP="000C45FF" w:rsidRDefault="00796ECA" w14:paraId="5312826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svg="http://schemas.microsoft.com/office/drawing/2016/SVG/main" mc:Ignorable="w14 w15 w16se w16cid wp14">
  <w:p xmlns:wp14="http://schemas.microsoft.com/office/word/2010/wordml" w:rsidR="000C45FF" w:rsidRDefault="000C45FF" w14:paraId="527A66CA" wp14:textId="77777777">
    <w:pPr>
      <w:pStyle w:val="Header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B5"/>
    <w:rsid w:val="00036450"/>
    <w:rsid w:val="00094499"/>
    <w:rsid w:val="000A378D"/>
    <w:rsid w:val="000C45FF"/>
    <w:rsid w:val="000E3FD1"/>
    <w:rsid w:val="00112054"/>
    <w:rsid w:val="0011246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96ECA"/>
    <w:rsid w:val="00802CA0"/>
    <w:rsid w:val="009260CD"/>
    <w:rsid w:val="00952C25"/>
    <w:rsid w:val="00A2118D"/>
    <w:rsid w:val="00AD76E2"/>
    <w:rsid w:val="00B20152"/>
    <w:rsid w:val="00B359E4"/>
    <w:rsid w:val="00B465B5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91C1B"/>
    <w:rsid w:val="00DA1F4D"/>
    <w:rsid w:val="00DD172A"/>
    <w:rsid w:val="00E25A26"/>
    <w:rsid w:val="00E4381A"/>
    <w:rsid w:val="00E55D74"/>
    <w:rsid w:val="00F60274"/>
    <w:rsid w:val="00F65E95"/>
    <w:rsid w:val="00F77FB9"/>
    <w:rsid w:val="00FB068F"/>
    <w:rsid w:val="09CC79DB"/>
    <w:rsid w:val="0BE070BF"/>
    <w:rsid w:val="0CD26415"/>
    <w:rsid w:val="0F228502"/>
    <w:rsid w:val="0F98E7A5"/>
    <w:rsid w:val="10A43629"/>
    <w:rsid w:val="150A996D"/>
    <w:rsid w:val="186B7B69"/>
    <w:rsid w:val="1ECD1968"/>
    <w:rsid w:val="23182156"/>
    <w:rsid w:val="286F3DF7"/>
    <w:rsid w:val="2E84802A"/>
    <w:rsid w:val="307298E0"/>
    <w:rsid w:val="388257CD"/>
    <w:rsid w:val="3AE11C8F"/>
    <w:rsid w:val="3EF05D04"/>
    <w:rsid w:val="41CEA69C"/>
    <w:rsid w:val="463911B4"/>
    <w:rsid w:val="47CB565B"/>
    <w:rsid w:val="4C3EF692"/>
    <w:rsid w:val="4D9E3519"/>
    <w:rsid w:val="4DCD202B"/>
    <w:rsid w:val="4DF5055B"/>
    <w:rsid w:val="4F6215EF"/>
    <w:rsid w:val="50B7716C"/>
    <w:rsid w:val="5106A287"/>
    <w:rsid w:val="5E8A6F87"/>
    <w:rsid w:val="6329A2F6"/>
    <w:rsid w:val="6589DB52"/>
    <w:rsid w:val="6BCBCEA7"/>
    <w:rsid w:val="6D2E04A1"/>
    <w:rsid w:val="6E3A4698"/>
    <w:rsid w:val="71825579"/>
    <w:rsid w:val="7785FA31"/>
    <w:rsid w:val="7880A712"/>
    <w:rsid w:val="7B81CC8E"/>
    <w:rsid w:val="7CD6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  <w15:docId w15:val="{02c5151c-8e7a-4ec0-885b-f9c12f1be4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styleId="Normal" w:default="1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color="94B6D2" w:themeColor="accent1" w:sz="8" w:space="1"/>
      </w:pBdr>
      <w:spacing w:before="240" w:after="120"/>
      <w:outlineLvl w:val="1"/>
    </w:pPr>
    <w:rPr>
      <w:rFonts w:asciiTheme="majorHAnsi" w:hAnsiTheme="majorHAnsi" w:eastAsiaTheme="majorEastAsia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4D3011"/>
    <w:rPr>
      <w:rFonts w:asciiTheme="majorHAnsi" w:hAnsiTheme="majorHAnsi" w:eastAsiaTheme="majorEastAsia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rsid w:val="00AD76E2"/>
    <w:rPr>
      <w:rFonts w:asciiTheme="majorHAnsi" w:hAnsiTheme="majorHAnsi" w:eastAsiaTheme="majorEastAsia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styleId="DateChar" w:customStyle="1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styleId="SubtitleChar" w:customStyle="1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styleId="Heading3Char" w:customStyle="1">
    <w:name w:val="Heading 3 Char"/>
    <w:basedOn w:val="DefaultParagraphFont"/>
    <w:link w:val="Heading3"/>
    <w:uiPriority w:val="9"/>
    <w:rsid w:val="00D5459D"/>
    <w:rPr>
      <w:rFonts w:asciiTheme="majorHAnsi" w:hAnsiTheme="majorHAnsi" w:eastAsiaTheme="majorEastAsia" w:cstheme="majorBidi"/>
      <w:b/>
      <w:caps/>
      <w:color w:val="548AB7" w:themeColor="accent1" w:themeShade="BF"/>
      <w:sz w:val="22"/>
    </w:rPr>
  </w:style>
  <w:style w:type="character" w:styleId="Heading4Char" w:customStyle="1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2.png" Id="rId11" /><Relationship Type="http://schemas.openxmlformats.org/officeDocument/2006/relationships/settings" Target="settings.xml" Id="rId5" /><Relationship Type="http://schemas.openxmlformats.org/officeDocument/2006/relationships/glossaryDocument" Target="glossary/document.xml" Id="rId15" /><Relationship Type="http://schemas.openxmlformats.org/officeDocument/2006/relationships/hyperlink" Target="http://www.sclera.be/nl/picto/detail/23161" TargetMode="External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fontTable" Target="fontTable.xml" Id="rId14" /><Relationship Type="http://schemas.openxmlformats.org/officeDocument/2006/relationships/hyperlink" Target="mailto:AHMEDAYMEN137@YAHOO.COM" TargetMode="External" Id="Rdecc631b8b434402" /><Relationship Type="http://schemas.openxmlformats.org/officeDocument/2006/relationships/image" Target="/media/image3.jpg" Id="Rbe9d163938cd45c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530-Computing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C5500AE3914A67BFB347C0ACAE2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7EF6F-76E4-4F01-9094-90924325DB51}"/>
      </w:docPartPr>
      <w:docPartBody>
        <w:p w:rsidR="00000000" w:rsidRDefault="000A378D">
          <w:pPr>
            <w:pStyle w:val="F2C5500AE3914A67BFB347C0ACAE21CE"/>
          </w:pPr>
          <w:r w:rsidRPr="00D5459D">
            <w:t>Profile</w:t>
          </w:r>
        </w:p>
      </w:docPartBody>
    </w:docPart>
    <w:docPart>
      <w:docPartPr>
        <w:name w:val="C1165B617FC84BFBB18F74A0CD07F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041CA-4C7B-4DD7-9514-75D7F8BDAF3A}"/>
      </w:docPartPr>
      <w:docPartBody>
        <w:p w:rsidR="00000000" w:rsidRDefault="000A378D">
          <w:pPr>
            <w:pStyle w:val="C1165B617FC84BFBB18F74A0CD07F9A4"/>
          </w:pPr>
          <w:r w:rsidRPr="00CB0055">
            <w:t>Contact</w:t>
          </w:r>
        </w:p>
      </w:docPartBody>
    </w:docPart>
    <w:docPart>
      <w:docPartPr>
        <w:name w:val="72F409B3721A43EB9F70433E3E22A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BBCC5-2578-49AA-900B-ECD0BDF5D6F7}"/>
      </w:docPartPr>
      <w:docPartBody>
        <w:p w:rsidR="00000000" w:rsidRDefault="000A378D">
          <w:pPr>
            <w:pStyle w:val="72F409B3721A43EB9F70433E3E22AA29"/>
          </w:pPr>
          <w:r w:rsidRPr="004D3011">
            <w:t>PHONE:</w:t>
          </w:r>
        </w:p>
      </w:docPartBody>
    </w:docPart>
    <w:docPart>
      <w:docPartPr>
        <w:name w:val="9352651485E14452BD9699CE2A4D0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F0EBA-E2DF-4409-90FE-733CE19DCC89}"/>
      </w:docPartPr>
      <w:docPartBody>
        <w:p w:rsidR="00000000" w:rsidRDefault="000A378D">
          <w:pPr>
            <w:pStyle w:val="9352651485E14452BD9699CE2A4D06EE"/>
          </w:pPr>
          <w:r w:rsidRPr="004D3011">
            <w:t>WEBSITE:</w:t>
          </w:r>
        </w:p>
      </w:docPartBody>
    </w:docPart>
    <w:docPart>
      <w:docPartPr>
        <w:name w:val="CC92E5979AB74C03A45F6F6FDB26C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DBAB3-5DF7-4BC4-8DDD-A1E825D03379}"/>
      </w:docPartPr>
      <w:docPartBody>
        <w:p w:rsidR="00000000" w:rsidRDefault="000A378D">
          <w:pPr>
            <w:pStyle w:val="CC92E5979AB74C03A45F6F6FDB26CCFB"/>
          </w:pPr>
          <w:r w:rsidRPr="004D3011">
            <w:t>EMAIL:</w:t>
          </w:r>
        </w:p>
      </w:docPartBody>
    </w:docPart>
    <w:docPart>
      <w:docPartPr>
        <w:name w:val="939BBDFD2C6F4ADB9D99BA0C1902D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0684A-15D2-4631-B464-7A252D21B7BB}"/>
      </w:docPartPr>
      <w:docPartBody>
        <w:p w:rsidR="00000000" w:rsidRDefault="000A378D">
          <w:pPr>
            <w:pStyle w:val="939BBDFD2C6F4ADB9D99BA0C1902D4F8"/>
          </w:pPr>
          <w:r w:rsidRPr="00CB0055">
            <w:t>Hobbies</w:t>
          </w:r>
        </w:p>
      </w:docPartBody>
    </w:docPart>
    <w:docPart>
      <w:docPartPr>
        <w:name w:val="1DC5C4CDC85548D681C34C2136BA5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0D582-C29A-4603-8ED4-3684C9771081}"/>
      </w:docPartPr>
      <w:docPartBody>
        <w:p w:rsidR="00000000" w:rsidRDefault="000A378D">
          <w:pPr>
            <w:pStyle w:val="1DC5C4CDC85548D681C34C2136BA5F10"/>
          </w:pPr>
          <w:r w:rsidRPr="00036450">
            <w:t>EDUCATION</w:t>
          </w:r>
        </w:p>
      </w:docPartBody>
    </w:docPart>
    <w:docPart>
      <w:docPartPr>
        <w:name w:val="0A4FD7322A5E4512B86C9DF2F7040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62C1A-9EB2-4AB9-B8C8-DC8165F7C289}"/>
      </w:docPartPr>
      <w:docPartBody>
        <w:p w:rsidR="00000000" w:rsidRDefault="000A378D">
          <w:pPr>
            <w:pStyle w:val="0A4FD7322A5E4512B86C9DF2F7040D4E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8D"/>
    <w:rsid w:val="000A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7E9D2596614EF685132B7F61DFD29F">
    <w:name w:val="1B7E9D2596614EF685132B7F61DFD29F"/>
  </w:style>
  <w:style w:type="paragraph" w:customStyle="1" w:styleId="354F04BB50A34948A9D5B5A4C6FE4620">
    <w:name w:val="354F04BB50A34948A9D5B5A4C6FE4620"/>
  </w:style>
  <w:style w:type="paragraph" w:customStyle="1" w:styleId="F2C5500AE3914A67BFB347C0ACAE21CE">
    <w:name w:val="F2C5500AE3914A67BFB347C0ACAE21CE"/>
  </w:style>
  <w:style w:type="paragraph" w:customStyle="1" w:styleId="A7D454C90D0B4FF987640AEDC1F60C0E">
    <w:name w:val="A7D454C90D0B4FF987640AEDC1F60C0E"/>
  </w:style>
  <w:style w:type="paragraph" w:customStyle="1" w:styleId="C1165B617FC84BFBB18F74A0CD07F9A4">
    <w:name w:val="C1165B617FC84BFBB18F74A0CD07F9A4"/>
  </w:style>
  <w:style w:type="paragraph" w:customStyle="1" w:styleId="72F409B3721A43EB9F70433E3E22AA29">
    <w:name w:val="72F409B3721A43EB9F70433E3E22AA29"/>
  </w:style>
  <w:style w:type="paragraph" w:customStyle="1" w:styleId="155E245FECF94D16A59D7B5DFC3ACF77">
    <w:name w:val="155E245FECF94D16A59D7B5DFC3ACF77"/>
  </w:style>
  <w:style w:type="paragraph" w:customStyle="1" w:styleId="9352651485E14452BD9699CE2A4D06EE">
    <w:name w:val="9352651485E14452BD9699CE2A4D06EE"/>
  </w:style>
  <w:style w:type="paragraph" w:customStyle="1" w:styleId="03E53AF622F64A4FAB30D5F96E290F75">
    <w:name w:val="03E53AF622F64A4FAB30D5F96E290F75"/>
  </w:style>
  <w:style w:type="paragraph" w:customStyle="1" w:styleId="CC92E5979AB74C03A45F6F6FDB26CCFB">
    <w:name w:val="CC92E5979AB74C03A45F6F6FDB26CCF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357694081A5474685823DF46926362C">
    <w:name w:val="9357694081A5474685823DF46926362C"/>
  </w:style>
  <w:style w:type="paragraph" w:customStyle="1" w:styleId="939BBDFD2C6F4ADB9D99BA0C1902D4F8">
    <w:name w:val="939BBDFD2C6F4ADB9D99BA0C1902D4F8"/>
  </w:style>
  <w:style w:type="paragraph" w:customStyle="1" w:styleId="18DB1BAA75B34328A42E01F57D77344C">
    <w:name w:val="18DB1BAA75B34328A42E01F57D77344C"/>
  </w:style>
  <w:style w:type="paragraph" w:customStyle="1" w:styleId="CE1B9CA339A04DEA94CD360B802CF5BB">
    <w:name w:val="CE1B9CA339A04DEA94CD360B802CF5BB"/>
  </w:style>
  <w:style w:type="paragraph" w:customStyle="1" w:styleId="2C9B026E4CFA4B01AA9C43C81642176D">
    <w:name w:val="2C9B026E4CFA4B01AA9C43C81642176D"/>
  </w:style>
  <w:style w:type="paragraph" w:customStyle="1" w:styleId="63A62318A3AD4F2DA1458596F195DE32">
    <w:name w:val="63A62318A3AD4F2DA1458596F195DE32"/>
  </w:style>
  <w:style w:type="paragraph" w:customStyle="1" w:styleId="1DC5C4CDC85548D681C34C2136BA5F10">
    <w:name w:val="1DC5C4CDC85548D681C34C2136BA5F10"/>
  </w:style>
  <w:style w:type="paragraph" w:customStyle="1" w:styleId="AD949778EB494F428A08564A42B20055">
    <w:name w:val="AD949778EB494F428A08564A42B20055"/>
  </w:style>
  <w:style w:type="paragraph" w:customStyle="1" w:styleId="C91EA38894514CABA57F625AC103E8AC">
    <w:name w:val="C91EA38894514CABA57F625AC103E8AC"/>
  </w:style>
  <w:style w:type="paragraph" w:customStyle="1" w:styleId="6D7414A27963487884B9C998CBFC245F">
    <w:name w:val="6D7414A27963487884B9C998CBFC245F"/>
  </w:style>
  <w:style w:type="paragraph" w:customStyle="1" w:styleId="7ACB95D76336480B8AA395A630476B6A">
    <w:name w:val="7ACB95D76336480B8AA395A630476B6A"/>
  </w:style>
  <w:style w:type="paragraph" w:customStyle="1" w:styleId="CFFF8C1FF4054047ABA5B9FD02496E5C">
    <w:name w:val="CFFF8C1FF4054047ABA5B9FD02496E5C"/>
  </w:style>
  <w:style w:type="paragraph" w:customStyle="1" w:styleId="C90D517A47AB4F85B90DFCEF72779909">
    <w:name w:val="C90D517A47AB4F85B90DFCEF72779909"/>
  </w:style>
  <w:style w:type="paragraph" w:customStyle="1" w:styleId="8AF3FB33727D438F9634A5D07B12395E">
    <w:name w:val="8AF3FB33727D438F9634A5D07B12395E"/>
  </w:style>
  <w:style w:type="paragraph" w:customStyle="1" w:styleId="C89B9F0DACE341FFB366BFF9C0C5513C">
    <w:name w:val="C89B9F0DACE341FFB366BFF9C0C5513C"/>
  </w:style>
  <w:style w:type="paragraph" w:customStyle="1" w:styleId="1D1D3764356B48F4925D087DD0747E2B">
    <w:name w:val="1D1D3764356B48F4925D087DD0747E2B"/>
  </w:style>
  <w:style w:type="paragraph" w:customStyle="1" w:styleId="92AA6474A4924922A878F42D56F7702F">
    <w:name w:val="92AA6474A4924922A878F42D56F7702F"/>
  </w:style>
  <w:style w:type="paragraph" w:customStyle="1" w:styleId="4C8BDBB8EB854229B6C41E745623354D">
    <w:name w:val="4C8BDBB8EB854229B6C41E745623354D"/>
  </w:style>
  <w:style w:type="paragraph" w:customStyle="1" w:styleId="A71B53B73C0641A2AC5FD5A09FBB0E0B">
    <w:name w:val="A71B53B73C0641A2AC5FD5A09FBB0E0B"/>
  </w:style>
  <w:style w:type="paragraph" w:customStyle="1" w:styleId="434AAFBD806845DA983A2F64E1E250FF">
    <w:name w:val="434AAFBD806845DA983A2F64E1E250FF"/>
  </w:style>
  <w:style w:type="paragraph" w:customStyle="1" w:styleId="0C02320F9B214B2BAC8C366C1AA7A284">
    <w:name w:val="0C02320F9B214B2BAC8C366C1AA7A284"/>
  </w:style>
  <w:style w:type="paragraph" w:customStyle="1" w:styleId="A25B173AD10D48419F2D3AB1A1E959A7">
    <w:name w:val="A25B173AD10D48419F2D3AB1A1E959A7"/>
  </w:style>
  <w:style w:type="paragraph" w:customStyle="1" w:styleId="FF509EBA997A496EA49F640E7E820A9F">
    <w:name w:val="FF509EBA997A496EA49F640E7E820A9F"/>
  </w:style>
  <w:style w:type="paragraph" w:customStyle="1" w:styleId="30F4D29F30824686A800B1C2C9AF8E27">
    <w:name w:val="30F4D29F30824686A800B1C2C9AF8E27"/>
  </w:style>
  <w:style w:type="paragraph" w:customStyle="1" w:styleId="56C2C2DEE3224CCC893C74687197E84F">
    <w:name w:val="56C2C2DEE3224CCC893C74687197E84F"/>
  </w:style>
  <w:style w:type="paragraph" w:customStyle="1" w:styleId="42CDDF95298540588013CD4A6C1E8D60">
    <w:name w:val="42CDDF95298540588013CD4A6C1E8D60"/>
  </w:style>
  <w:style w:type="paragraph" w:customStyle="1" w:styleId="15971BE520464FC890B37E9991C683C6">
    <w:name w:val="15971BE520464FC890B37E9991C683C6"/>
  </w:style>
  <w:style w:type="paragraph" w:customStyle="1" w:styleId="C1D18CA63D144236953382A1E7886AD2">
    <w:name w:val="C1D18CA63D144236953382A1E7886AD2"/>
  </w:style>
  <w:style w:type="paragraph" w:customStyle="1" w:styleId="951DDAAFD4CA41E0B850F814D0BCE24B">
    <w:name w:val="951DDAAFD4CA41E0B850F814D0BCE24B"/>
  </w:style>
  <w:style w:type="paragraph" w:customStyle="1" w:styleId="6BA59CF2F20D4BBE8CE3CDB536754B34">
    <w:name w:val="6BA59CF2F20D4BBE8CE3CDB536754B3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0A4FD7322A5E4512B86C9DF2F7040D4E">
    <w:name w:val="0A4FD7322A5E4512B86C9DF2F7040D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Blue grey resume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MOHAMED AHMED AYMAN AHMED EZZAT</lastModifiedBy>
  <revision>6</revision>
  <dcterms:created xsi:type="dcterms:W3CDTF">2019-10-04T06:48:00.0000000Z</dcterms:created>
  <dcterms:modified xsi:type="dcterms:W3CDTF">2019-10-18T07:21:49.0154952Z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